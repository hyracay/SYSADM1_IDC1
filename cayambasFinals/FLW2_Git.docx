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2814226D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proofErr w:type="spellStart"/>
            <w:r w:rsidR="00141E2F">
              <w:rPr>
                <w:rFonts w:eastAsia="Tahoma" w:cs="Arial"/>
              </w:rPr>
              <w:t>Hyra</w:t>
            </w:r>
            <w:proofErr w:type="spellEnd"/>
            <w:r w:rsidR="00141E2F">
              <w:rPr>
                <w:rFonts w:eastAsia="Tahoma" w:cs="Arial"/>
              </w:rPr>
              <w:t xml:space="preserve"> </w:t>
            </w:r>
            <w:proofErr w:type="spellStart"/>
            <w:r w:rsidR="00141E2F">
              <w:rPr>
                <w:rFonts w:eastAsia="Tahoma" w:cs="Arial"/>
              </w:rPr>
              <w:t>Cayambas</w:t>
            </w:r>
            <w:proofErr w:type="spellEnd"/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53D14F7B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141E2F">
              <w:rPr>
                <w:rFonts w:eastAsia="Tahoma" w:cs="Arial"/>
              </w:rPr>
              <w:t xml:space="preserve"> 11/20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7C01D6FA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141E2F">
              <w:rPr>
                <w:rFonts w:eastAsia="Tahoma" w:cs="Arial"/>
              </w:rPr>
              <w:t xml:space="preserve">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4686505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141E2F">
              <w:rPr>
                <w:rFonts w:eastAsia="Tahoma" w:cs="Arial"/>
              </w:rPr>
              <w:t xml:space="preserve"> 11/20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49F3A0A0" w14:textId="76606AB7" w:rsidR="00A94627" w:rsidRDefault="00427F03" w:rsidP="003F3D5B">
      <w:pPr>
        <w:pStyle w:val="Heading1"/>
        <w:rPr>
          <w:rFonts w:cs="Arial"/>
        </w:rPr>
      </w:pPr>
      <w:r w:rsidRPr="006A0FAE">
        <w:rPr>
          <w:rFonts w:cs="Arial"/>
        </w:rPr>
        <w:t xml:space="preserve">SYSADM1 – </w:t>
      </w:r>
      <w:r w:rsidR="00BC094F">
        <w:rPr>
          <w:rFonts w:cs="Arial"/>
        </w:rPr>
        <w:t>Git Basics</w:t>
      </w:r>
    </w:p>
    <w:p w14:paraId="3E7949CF" w14:textId="6D07AE50" w:rsidR="00BC094F" w:rsidRDefault="00BC094F" w:rsidP="00BC094F">
      <w:pPr>
        <w:pStyle w:val="BodyTextL25"/>
        <w:ind w:left="0"/>
      </w:pPr>
      <w:r>
        <w:t>Answer the following research questions about Git, GitLab desktop and GitHub.</w:t>
      </w:r>
    </w:p>
    <w:p w14:paraId="507E7EAC" w14:textId="2DFAEB97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What is Git, and why is it important in software development?</w:t>
      </w:r>
    </w:p>
    <w:p w14:paraId="29C4F445" w14:textId="42358099" w:rsidR="00141E2F" w:rsidRDefault="0037643B" w:rsidP="00141E2F">
      <w:pPr>
        <w:pStyle w:val="BodyTextL25"/>
        <w:ind w:left="720"/>
        <w:rPr>
          <w:lang w:val="en-PH"/>
        </w:rPr>
      </w:pPr>
      <w:r w:rsidRPr="0037643B">
        <w:rPr>
          <w:lang w:val="en-PH"/>
        </w:rPr>
        <w:t xml:space="preserve">Git is a </w:t>
      </w:r>
      <w:r>
        <w:rPr>
          <w:lang w:val="en-PH"/>
        </w:rPr>
        <w:t xml:space="preserve">distributed </w:t>
      </w:r>
      <w:r w:rsidRPr="0037643B">
        <w:rPr>
          <w:lang w:val="en-PH"/>
        </w:rPr>
        <w:t xml:space="preserve">version control system that tracks changes in source code, enabling collaboration and </w:t>
      </w:r>
      <w:r>
        <w:rPr>
          <w:lang w:val="en-PH"/>
        </w:rPr>
        <w:t>maintaining project history. It is</w:t>
      </w:r>
      <w:r w:rsidRPr="0037643B">
        <w:rPr>
          <w:lang w:val="en-PH"/>
        </w:rPr>
        <w:t xml:space="preserve"> crucial for team-based and distributed development.</w:t>
      </w:r>
    </w:p>
    <w:p w14:paraId="2A4E2E96" w14:textId="77777777" w:rsidR="005723C9" w:rsidRPr="00BC094F" w:rsidRDefault="005723C9" w:rsidP="00141E2F">
      <w:pPr>
        <w:pStyle w:val="BodyTextL25"/>
        <w:ind w:left="720"/>
        <w:rPr>
          <w:lang w:val="en-PH"/>
        </w:rPr>
      </w:pPr>
    </w:p>
    <w:p w14:paraId="1FCE6EA5" w14:textId="6F6552F7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How does Git track changes in a project?</w:t>
      </w:r>
    </w:p>
    <w:p w14:paraId="03DBCCAB" w14:textId="00E3A8D7" w:rsidR="00141E2F" w:rsidRDefault="0037643B" w:rsidP="00141E2F">
      <w:pPr>
        <w:pStyle w:val="BodyTextL25"/>
        <w:ind w:left="720"/>
        <w:rPr>
          <w:lang w:val="en-PH"/>
        </w:rPr>
      </w:pPr>
      <w:r w:rsidRPr="0037643B">
        <w:rPr>
          <w:lang w:val="en-PH"/>
        </w:rPr>
        <w:t>Git creates snapshots of file changes in a repository and stores them as commits.</w:t>
      </w:r>
      <w:r>
        <w:rPr>
          <w:lang w:val="en-PH"/>
        </w:rPr>
        <w:t xml:space="preserve"> Taking snapshots means Git records the state of project files at specific points in time. These commits are tracked through Directed Acyclic Graph which is like a family tree for commits in Git. Every commit points to its parent and it never loops back to an earlier commit or “no going in circles”.</w:t>
      </w:r>
    </w:p>
    <w:p w14:paraId="145DFBB9" w14:textId="77777777" w:rsidR="005723C9" w:rsidRPr="00BC094F" w:rsidRDefault="005723C9" w:rsidP="00141E2F">
      <w:pPr>
        <w:pStyle w:val="BodyTextL25"/>
        <w:ind w:left="720"/>
        <w:rPr>
          <w:lang w:val="en-PH"/>
        </w:rPr>
      </w:pPr>
    </w:p>
    <w:p w14:paraId="19563BC7" w14:textId="69162381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>
        <w:rPr>
          <w:lang w:val="en-PH"/>
        </w:rPr>
        <w:t xml:space="preserve">What </w:t>
      </w:r>
      <w:r w:rsidRPr="00BC094F">
        <w:rPr>
          <w:lang w:val="en-PH"/>
        </w:rPr>
        <w:t>is the difference between a local repository and a remote repository in Git?</w:t>
      </w:r>
    </w:p>
    <w:p w14:paraId="28747F0F" w14:textId="2D52A741" w:rsidR="00141E2F" w:rsidRDefault="0037643B" w:rsidP="00141E2F">
      <w:pPr>
        <w:pStyle w:val="BodyTextL25"/>
        <w:ind w:left="720"/>
        <w:rPr>
          <w:lang w:val="en-PH"/>
        </w:rPr>
      </w:pPr>
      <w:r w:rsidRPr="0037643B">
        <w:rPr>
          <w:lang w:val="en-PH"/>
        </w:rPr>
        <w:t>A local repository is stored on a developer's computer, while a remote repository is hosted on a server or cloud (e.g., GitHub/GitLab) for team access.</w:t>
      </w:r>
    </w:p>
    <w:p w14:paraId="748EA9C4" w14:textId="77777777" w:rsidR="005723C9" w:rsidRDefault="005723C9" w:rsidP="00141E2F">
      <w:pPr>
        <w:pStyle w:val="BodyTextL25"/>
        <w:ind w:left="720"/>
        <w:rPr>
          <w:lang w:val="en-PH"/>
        </w:rPr>
      </w:pPr>
    </w:p>
    <w:p w14:paraId="358EA2B6" w14:textId="20AD47A5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What are the basic Git commands</w:t>
      </w:r>
      <w:r>
        <w:rPr>
          <w:lang w:val="en-PH"/>
        </w:rPr>
        <w:t>?</w:t>
      </w:r>
    </w:p>
    <w:p w14:paraId="2FA303F2" w14:textId="77777777" w:rsidR="0037643B" w:rsidRPr="0037643B" w:rsidRDefault="0037643B" w:rsidP="0037643B">
      <w:pPr>
        <w:pStyle w:val="BodyTextL25"/>
        <w:ind w:left="720"/>
        <w:rPr>
          <w:lang w:val="en-PH"/>
        </w:rPr>
      </w:pPr>
      <w:proofErr w:type="gramStart"/>
      <w:r w:rsidRPr="0037643B">
        <w:rPr>
          <w:lang w:val="en-PH"/>
        </w:rPr>
        <w:t>git</w:t>
      </w:r>
      <w:proofErr w:type="gramEnd"/>
      <w:r w:rsidRPr="0037643B">
        <w:rPr>
          <w:lang w:val="en-PH"/>
        </w:rPr>
        <w:t xml:space="preserve"> init: Initialize a repository</w:t>
      </w:r>
    </w:p>
    <w:p w14:paraId="1BDB24B9" w14:textId="77777777" w:rsidR="0037643B" w:rsidRPr="0037643B" w:rsidRDefault="0037643B" w:rsidP="0037643B">
      <w:pPr>
        <w:pStyle w:val="BodyTextL25"/>
        <w:ind w:left="720"/>
        <w:rPr>
          <w:lang w:val="en-PH"/>
        </w:rPr>
      </w:pPr>
      <w:proofErr w:type="gramStart"/>
      <w:r w:rsidRPr="0037643B">
        <w:rPr>
          <w:lang w:val="en-PH"/>
        </w:rPr>
        <w:t>git</w:t>
      </w:r>
      <w:proofErr w:type="gramEnd"/>
      <w:r w:rsidRPr="0037643B">
        <w:rPr>
          <w:lang w:val="en-PH"/>
        </w:rPr>
        <w:t xml:space="preserve"> add: Stage changes</w:t>
      </w:r>
    </w:p>
    <w:p w14:paraId="411C7D76" w14:textId="77777777" w:rsidR="0037643B" w:rsidRDefault="0037643B" w:rsidP="0037643B">
      <w:pPr>
        <w:pStyle w:val="BodyTextL25"/>
        <w:ind w:left="720"/>
        <w:rPr>
          <w:lang w:val="en-PH"/>
        </w:rPr>
      </w:pPr>
      <w:proofErr w:type="gramStart"/>
      <w:r w:rsidRPr="0037643B">
        <w:rPr>
          <w:lang w:val="en-PH"/>
        </w:rPr>
        <w:t>git</w:t>
      </w:r>
      <w:proofErr w:type="gramEnd"/>
      <w:r w:rsidRPr="0037643B">
        <w:rPr>
          <w:lang w:val="en-PH"/>
        </w:rPr>
        <w:t xml:space="preserve"> commit: Save changes</w:t>
      </w:r>
    </w:p>
    <w:p w14:paraId="74B39BF2" w14:textId="37ADAA74" w:rsidR="00BE25E3" w:rsidRPr="0037643B" w:rsidRDefault="00BE25E3" w:rsidP="0037643B">
      <w:pPr>
        <w:pStyle w:val="BodyTextL25"/>
        <w:ind w:left="720"/>
        <w:rPr>
          <w:lang w:val="en-PH"/>
        </w:rPr>
      </w:pPr>
      <w:proofErr w:type="gramStart"/>
      <w:r>
        <w:rPr>
          <w:lang w:val="en-PH"/>
        </w:rPr>
        <w:t>git</w:t>
      </w:r>
      <w:proofErr w:type="gramEnd"/>
      <w:r>
        <w:rPr>
          <w:lang w:val="en-PH"/>
        </w:rPr>
        <w:t xml:space="preserve"> commit –m: Commit message</w:t>
      </w:r>
    </w:p>
    <w:p w14:paraId="7D05F0CE" w14:textId="77777777" w:rsidR="0037643B" w:rsidRPr="0037643B" w:rsidRDefault="0037643B" w:rsidP="0037643B">
      <w:pPr>
        <w:pStyle w:val="BodyTextL25"/>
        <w:ind w:left="720"/>
        <w:rPr>
          <w:lang w:val="en-PH"/>
        </w:rPr>
      </w:pPr>
      <w:proofErr w:type="gramStart"/>
      <w:r w:rsidRPr="0037643B">
        <w:rPr>
          <w:lang w:val="en-PH"/>
        </w:rPr>
        <w:t>git</w:t>
      </w:r>
      <w:proofErr w:type="gramEnd"/>
      <w:r w:rsidRPr="0037643B">
        <w:rPr>
          <w:lang w:val="en-PH"/>
        </w:rPr>
        <w:t xml:space="preserve"> status: Check repository state</w:t>
      </w:r>
    </w:p>
    <w:p w14:paraId="67F3FFFA" w14:textId="77777777" w:rsidR="0037643B" w:rsidRPr="0037643B" w:rsidRDefault="0037643B" w:rsidP="0037643B">
      <w:pPr>
        <w:pStyle w:val="BodyTextL25"/>
        <w:ind w:left="720"/>
        <w:rPr>
          <w:lang w:val="en-PH"/>
        </w:rPr>
      </w:pPr>
      <w:proofErr w:type="gramStart"/>
      <w:r w:rsidRPr="0037643B">
        <w:rPr>
          <w:lang w:val="en-PH"/>
        </w:rPr>
        <w:t>git</w:t>
      </w:r>
      <w:proofErr w:type="gramEnd"/>
      <w:r w:rsidRPr="0037643B">
        <w:rPr>
          <w:lang w:val="en-PH"/>
        </w:rPr>
        <w:t xml:space="preserve"> push: Send changes to a remote repo</w:t>
      </w:r>
    </w:p>
    <w:p w14:paraId="3159ED84" w14:textId="16AFFE74" w:rsidR="00141E2F" w:rsidRDefault="0037643B" w:rsidP="0037643B">
      <w:pPr>
        <w:pStyle w:val="BodyTextL25"/>
        <w:ind w:left="720"/>
        <w:rPr>
          <w:lang w:val="en-PH"/>
        </w:rPr>
      </w:pPr>
      <w:r w:rsidRPr="0037643B">
        <w:rPr>
          <w:lang w:val="en-PH"/>
        </w:rPr>
        <w:t>git pull: Fetch and merge changes from a remote repo</w:t>
      </w:r>
    </w:p>
    <w:p w14:paraId="25A87CAE" w14:textId="7ACF105C" w:rsidR="00BE25E3" w:rsidRDefault="00BE25E3" w:rsidP="0037643B">
      <w:pPr>
        <w:pStyle w:val="BodyTextL25"/>
        <w:ind w:left="720"/>
        <w:rPr>
          <w:lang w:val="en-PH"/>
        </w:rPr>
      </w:pPr>
      <w:proofErr w:type="gramStart"/>
      <w:r>
        <w:rPr>
          <w:lang w:val="en-PH"/>
        </w:rPr>
        <w:t>git</w:t>
      </w:r>
      <w:proofErr w:type="gramEnd"/>
      <w:r>
        <w:rPr>
          <w:lang w:val="en-PH"/>
        </w:rPr>
        <w:t xml:space="preserve"> clone: Creates a local copy of a remote repository</w:t>
      </w:r>
    </w:p>
    <w:p w14:paraId="2013C1EF" w14:textId="77777777" w:rsidR="005723C9" w:rsidRPr="00BC094F" w:rsidRDefault="005723C9" w:rsidP="0037643B">
      <w:pPr>
        <w:pStyle w:val="BodyTextL25"/>
        <w:ind w:left="720"/>
        <w:rPr>
          <w:lang w:val="en-PH"/>
        </w:rPr>
      </w:pPr>
      <w:bookmarkStart w:id="0" w:name="_GoBack"/>
      <w:bookmarkEnd w:id="0"/>
    </w:p>
    <w:p w14:paraId="3C04E115" w14:textId="5CEFEEE5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 xml:space="preserve">How do you check the status </w:t>
      </w:r>
      <w:r w:rsidR="00141E2F">
        <w:rPr>
          <w:lang w:val="en-PH"/>
        </w:rPr>
        <w:t>of a Git repository?</w:t>
      </w:r>
    </w:p>
    <w:p w14:paraId="7BACAC91" w14:textId="42DAB0E1" w:rsidR="00141E2F" w:rsidRDefault="0037643B" w:rsidP="00141E2F">
      <w:pPr>
        <w:pStyle w:val="BodyTextL25"/>
        <w:ind w:left="720"/>
        <w:rPr>
          <w:lang w:val="en-PH"/>
        </w:rPr>
      </w:pPr>
      <w:r w:rsidRPr="0037643B">
        <w:rPr>
          <w:lang w:val="en-PH"/>
        </w:rPr>
        <w:t>Use git status to see staged, unstaged, or untracked files and the current branch.</w:t>
      </w:r>
    </w:p>
    <w:p w14:paraId="3103BFDF" w14:textId="77777777" w:rsidR="005723C9" w:rsidRPr="00BC094F" w:rsidRDefault="005723C9" w:rsidP="00141E2F">
      <w:pPr>
        <w:pStyle w:val="BodyTextL25"/>
        <w:ind w:left="720"/>
        <w:rPr>
          <w:lang w:val="en-PH"/>
        </w:rPr>
      </w:pPr>
    </w:p>
    <w:p w14:paraId="3EB58637" w14:textId="09770ABB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What is the purpose of branches in Git, and how do you create and switch between them?</w:t>
      </w:r>
    </w:p>
    <w:p w14:paraId="06959752" w14:textId="04D11267" w:rsidR="00141E2F" w:rsidRDefault="0037643B" w:rsidP="00141E2F">
      <w:pPr>
        <w:pStyle w:val="BodyTextL25"/>
        <w:ind w:left="720"/>
        <w:rPr>
          <w:lang w:val="en-PH"/>
        </w:rPr>
      </w:pPr>
      <w:r w:rsidRPr="0037643B">
        <w:rPr>
          <w:lang w:val="en-PH"/>
        </w:rPr>
        <w:t xml:space="preserve">Branches enable parallel development. </w:t>
      </w:r>
      <w:r w:rsidR="005723C9">
        <w:t xml:space="preserve">Branches in </w:t>
      </w:r>
      <w:proofErr w:type="spellStart"/>
      <w:r w:rsidR="005723C9">
        <w:t>Git</w:t>
      </w:r>
      <w:proofErr w:type="spellEnd"/>
      <w:r w:rsidR="005723C9">
        <w:t xml:space="preserve"> let you work on different versions of your project at the same time without messing up the main version.</w:t>
      </w:r>
      <w:r w:rsidR="005723C9" w:rsidRPr="0037643B">
        <w:rPr>
          <w:lang w:val="en-PH"/>
        </w:rPr>
        <w:t xml:space="preserve"> </w:t>
      </w:r>
      <w:r w:rsidR="005723C9">
        <w:t>Think of branches as separate workspaces for different tasks, all based on the same starting point.</w:t>
      </w:r>
      <w:r w:rsidR="005723C9" w:rsidRPr="0037643B">
        <w:rPr>
          <w:lang w:val="en-PH"/>
        </w:rPr>
        <w:t xml:space="preserve"> </w:t>
      </w:r>
      <w:r w:rsidRPr="0037643B">
        <w:rPr>
          <w:lang w:val="en-PH"/>
        </w:rPr>
        <w:t>Use git branch [</w:t>
      </w:r>
      <w:proofErr w:type="spellStart"/>
      <w:r w:rsidRPr="0037643B">
        <w:rPr>
          <w:lang w:val="en-PH"/>
        </w:rPr>
        <w:t>branch_name</w:t>
      </w:r>
      <w:proofErr w:type="spellEnd"/>
      <w:r w:rsidRPr="0037643B">
        <w:rPr>
          <w:lang w:val="en-PH"/>
        </w:rPr>
        <w:t>] to create a branch and git checkout [</w:t>
      </w:r>
      <w:proofErr w:type="spellStart"/>
      <w:r w:rsidRPr="0037643B">
        <w:rPr>
          <w:lang w:val="en-PH"/>
        </w:rPr>
        <w:t>branch_name</w:t>
      </w:r>
      <w:proofErr w:type="spellEnd"/>
      <w:r w:rsidRPr="0037643B">
        <w:rPr>
          <w:lang w:val="en-PH"/>
        </w:rPr>
        <w:t>] or git switch [</w:t>
      </w:r>
      <w:proofErr w:type="spellStart"/>
      <w:r w:rsidRPr="0037643B">
        <w:rPr>
          <w:lang w:val="en-PH"/>
        </w:rPr>
        <w:t>branch_name</w:t>
      </w:r>
      <w:proofErr w:type="spellEnd"/>
      <w:r w:rsidRPr="0037643B">
        <w:rPr>
          <w:lang w:val="en-PH"/>
        </w:rPr>
        <w:t>] to switch.</w:t>
      </w:r>
    </w:p>
    <w:p w14:paraId="77E4A3E0" w14:textId="77777777" w:rsidR="005723C9" w:rsidRDefault="005723C9" w:rsidP="00141E2F">
      <w:pPr>
        <w:pStyle w:val="BodyTextL25"/>
        <w:ind w:left="720"/>
        <w:rPr>
          <w:lang w:val="en-PH"/>
        </w:rPr>
      </w:pPr>
    </w:p>
    <w:p w14:paraId="6B12816D" w14:textId="6FC24270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What are GitLab Desktop and GitHub, and how are they different from Git?</w:t>
      </w:r>
    </w:p>
    <w:p w14:paraId="6ECF8D0D" w14:textId="5678C8CA" w:rsidR="00141E2F" w:rsidRDefault="005723C9" w:rsidP="00141E2F">
      <w:pPr>
        <w:pStyle w:val="BodyTextL25"/>
        <w:ind w:left="720"/>
        <w:rPr>
          <w:lang w:val="en-PH"/>
        </w:rPr>
      </w:pPr>
      <w:r w:rsidRPr="005723C9">
        <w:rPr>
          <w:lang w:val="en-PH"/>
        </w:rPr>
        <w:t>Git is the version control system, while GitHub and GitLab are platforms providing remote repositories and additional collaboration tools like pull requests and CI/CD.</w:t>
      </w:r>
    </w:p>
    <w:p w14:paraId="196FCEB9" w14:textId="77777777" w:rsidR="005723C9" w:rsidRPr="00BC094F" w:rsidRDefault="005723C9" w:rsidP="00141E2F">
      <w:pPr>
        <w:pStyle w:val="BodyTextL25"/>
        <w:ind w:left="720"/>
        <w:rPr>
          <w:lang w:val="en-PH"/>
        </w:rPr>
      </w:pPr>
    </w:p>
    <w:p w14:paraId="3FFC30DA" w14:textId="1AC1E8AB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lastRenderedPageBreak/>
        <w:t>How do you connect a local Git repository to a GitLab or GitHub repository?</w:t>
      </w:r>
    </w:p>
    <w:p w14:paraId="1628D9D1" w14:textId="649B7E58" w:rsidR="00141E2F" w:rsidRDefault="005723C9" w:rsidP="00141E2F">
      <w:pPr>
        <w:pStyle w:val="BodyTextL25"/>
        <w:ind w:left="720"/>
        <w:rPr>
          <w:lang w:val="en-PH"/>
        </w:rPr>
      </w:pPr>
      <w:r w:rsidRPr="005723C9">
        <w:rPr>
          <w:lang w:val="en-PH"/>
        </w:rPr>
        <w:t>Use git remote add origin [</w:t>
      </w:r>
      <w:proofErr w:type="spellStart"/>
      <w:r w:rsidRPr="005723C9">
        <w:rPr>
          <w:lang w:val="en-PH"/>
        </w:rPr>
        <w:t>repo_URL</w:t>
      </w:r>
      <w:proofErr w:type="spellEnd"/>
      <w:r w:rsidRPr="005723C9">
        <w:rPr>
          <w:lang w:val="en-PH"/>
        </w:rPr>
        <w:t>], then push changes with git push -u origin [</w:t>
      </w:r>
      <w:proofErr w:type="spellStart"/>
      <w:r w:rsidRPr="005723C9">
        <w:rPr>
          <w:lang w:val="en-PH"/>
        </w:rPr>
        <w:t>branch_name</w:t>
      </w:r>
      <w:proofErr w:type="spellEnd"/>
      <w:r w:rsidRPr="005723C9">
        <w:rPr>
          <w:lang w:val="en-PH"/>
        </w:rPr>
        <w:t>].</w:t>
      </w:r>
      <w:r w:rsidR="000770A8">
        <w:rPr>
          <w:lang w:val="en-PH"/>
        </w:rPr>
        <w:t xml:space="preserve"> Or you could manually create a repository in GitHub/GitLab, clone that to your local repository then use git add, git commit and git push.</w:t>
      </w:r>
    </w:p>
    <w:p w14:paraId="3D9BE7FD" w14:textId="77777777" w:rsidR="005723C9" w:rsidRPr="00BC094F" w:rsidRDefault="005723C9" w:rsidP="00141E2F">
      <w:pPr>
        <w:pStyle w:val="BodyTextL25"/>
        <w:ind w:left="720"/>
        <w:rPr>
          <w:lang w:val="en-PH"/>
        </w:rPr>
      </w:pPr>
    </w:p>
    <w:p w14:paraId="79250751" w14:textId="029A1E89" w:rsidR="00141E2F" w:rsidRDefault="00BC094F" w:rsidP="00141E2F">
      <w:pPr>
        <w:pStyle w:val="BodyTextL25"/>
        <w:numPr>
          <w:ilvl w:val="0"/>
          <w:numId w:val="40"/>
        </w:numPr>
        <w:tabs>
          <w:tab w:val="left" w:pos="6972"/>
        </w:tabs>
        <w:rPr>
          <w:lang w:val="en-PH"/>
        </w:rPr>
      </w:pPr>
      <w:r w:rsidRPr="00BC094F">
        <w:rPr>
          <w:lang w:val="en-PH"/>
        </w:rPr>
        <w:t>What are the steps to collaborate with others using GitLab or GitHub?</w:t>
      </w:r>
    </w:p>
    <w:p w14:paraId="019ADCFA" w14:textId="32AAF349" w:rsidR="005723C9" w:rsidRDefault="005723C9" w:rsidP="005723C9">
      <w:pPr>
        <w:pStyle w:val="BodyTextL25"/>
        <w:tabs>
          <w:tab w:val="left" w:pos="6972"/>
        </w:tabs>
        <w:ind w:left="720"/>
        <w:rPr>
          <w:lang w:val="en-PH"/>
        </w:rPr>
      </w:pPr>
      <w:r>
        <w:rPr>
          <w:lang w:val="en-PH"/>
        </w:rPr>
        <w:t>Users have to be added as collaborators before they can make/add changes to a repository. Only then can users: clone the repository, c</w:t>
      </w:r>
      <w:r w:rsidRPr="005723C9">
        <w:rPr>
          <w:lang w:val="en-PH"/>
        </w:rPr>
        <w:t>reate a branch for you</w:t>
      </w:r>
      <w:r>
        <w:rPr>
          <w:lang w:val="en-PH"/>
        </w:rPr>
        <w:t>r changes, c</w:t>
      </w:r>
      <w:r w:rsidRPr="005723C9">
        <w:rPr>
          <w:lang w:val="en-PH"/>
        </w:rPr>
        <w:t>ommit</w:t>
      </w:r>
      <w:r>
        <w:rPr>
          <w:lang w:val="en-PH"/>
        </w:rPr>
        <w:t xml:space="preserve"> and push changes to the branch, o</w:t>
      </w:r>
      <w:r w:rsidRPr="005723C9">
        <w:rPr>
          <w:lang w:val="en-PH"/>
        </w:rPr>
        <w:t>pen a pull/merge request for review.</w:t>
      </w:r>
    </w:p>
    <w:p w14:paraId="715A5CE8" w14:textId="77777777" w:rsidR="005723C9" w:rsidRPr="00141E2F" w:rsidRDefault="005723C9" w:rsidP="005723C9">
      <w:pPr>
        <w:pStyle w:val="BodyTextL25"/>
        <w:tabs>
          <w:tab w:val="left" w:pos="6972"/>
        </w:tabs>
        <w:ind w:left="720"/>
        <w:rPr>
          <w:lang w:val="en-PH"/>
        </w:rPr>
      </w:pPr>
    </w:p>
    <w:p w14:paraId="4F425D9C" w14:textId="21EB34CA" w:rsidR="00BC094F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  <w:rPr>
          <w:lang w:val="en-PH"/>
        </w:rPr>
      </w:pPr>
      <w:r w:rsidRPr="00BC094F">
        <w:rPr>
          <w:lang w:val="en-PH"/>
        </w:rPr>
        <w:t>How do you resolve merge conflicts in Git?</w:t>
      </w:r>
    </w:p>
    <w:p w14:paraId="5CEF7A10" w14:textId="2FAA2F21" w:rsidR="00141E2F" w:rsidRDefault="005723C9" w:rsidP="00141E2F">
      <w:pPr>
        <w:pStyle w:val="BodyTextL25"/>
        <w:tabs>
          <w:tab w:val="left" w:pos="6972"/>
        </w:tabs>
        <w:ind w:left="720"/>
        <w:rPr>
          <w:lang w:val="en-PH"/>
        </w:rPr>
      </w:pPr>
      <w:r w:rsidRPr="005723C9">
        <w:rPr>
          <w:lang w:val="en-PH"/>
        </w:rPr>
        <w:t>Identify conflicts with git status, manually edit conflicting files, mark them as resolved with git add, and commit the resolution.</w:t>
      </w:r>
    </w:p>
    <w:p w14:paraId="32AB17FC" w14:textId="77777777" w:rsidR="005723C9" w:rsidRPr="00BC094F" w:rsidRDefault="005723C9" w:rsidP="00141E2F">
      <w:pPr>
        <w:pStyle w:val="BodyTextL25"/>
        <w:tabs>
          <w:tab w:val="left" w:pos="6972"/>
        </w:tabs>
        <w:ind w:left="720"/>
        <w:rPr>
          <w:lang w:val="en-PH"/>
        </w:rPr>
      </w:pPr>
    </w:p>
    <w:p w14:paraId="400E1C8A" w14:textId="05281BCD" w:rsidR="00BC094F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  <w:rPr>
          <w:lang w:val="en-PH"/>
        </w:rPr>
      </w:pPr>
      <w:r w:rsidRPr="00BC094F">
        <w:rPr>
          <w:lang w:val="en-PH"/>
        </w:rPr>
        <w:t>What is a pull request, and why is it used in GitHub?</w:t>
      </w:r>
    </w:p>
    <w:p w14:paraId="7FBD92D8" w14:textId="3EC3EBD1" w:rsidR="00141E2F" w:rsidRDefault="005723C9" w:rsidP="00141E2F">
      <w:pPr>
        <w:pStyle w:val="BodyTextL25"/>
        <w:tabs>
          <w:tab w:val="left" w:pos="6972"/>
        </w:tabs>
        <w:ind w:left="720"/>
      </w:pPr>
      <w:r w:rsidRPr="005723C9">
        <w:rPr>
          <w:lang w:val="en-PH"/>
        </w:rPr>
        <w:t>A pull request proposes changes from one branch to another, enabling code review and approval before merging.</w:t>
      </w:r>
      <w:r>
        <w:rPr>
          <w:lang w:val="en-PH"/>
        </w:rPr>
        <w:t xml:space="preserve"> It </w:t>
      </w:r>
      <w:r w:rsidRPr="005723C9">
        <w:rPr>
          <w:lang w:val="en-PH"/>
        </w:rPr>
        <w:t>is a way to ask someone to review and approve changes you've made to a project before adding them to the main version.</w:t>
      </w:r>
      <w:r>
        <w:rPr>
          <w:lang w:val="en-PH"/>
        </w:rPr>
        <w:t xml:space="preserve"> </w:t>
      </w:r>
      <w:r>
        <w:t>It helps ensure your changes are correct and won't break anything and team members can discuss, suggest improvements, or point out issues.</w:t>
      </w:r>
    </w:p>
    <w:p w14:paraId="68C3E102" w14:textId="77777777" w:rsidR="005723C9" w:rsidRPr="00BC094F" w:rsidRDefault="005723C9" w:rsidP="00141E2F">
      <w:pPr>
        <w:pStyle w:val="BodyTextL25"/>
        <w:tabs>
          <w:tab w:val="left" w:pos="6972"/>
        </w:tabs>
        <w:ind w:left="720"/>
        <w:rPr>
          <w:lang w:val="en-PH"/>
        </w:rPr>
      </w:pPr>
    </w:p>
    <w:p w14:paraId="7C8BC69B" w14:textId="48EF2C70" w:rsidR="00BC094F" w:rsidRPr="00141E2F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</w:pPr>
      <w:r w:rsidRPr="00BC094F">
        <w:rPr>
          <w:lang w:val="en-PH"/>
        </w:rPr>
        <w:t>What are some best practices for writing commit messages?</w:t>
      </w:r>
    </w:p>
    <w:p w14:paraId="631258DB" w14:textId="18770D84" w:rsidR="00141E2F" w:rsidRPr="00BC094F" w:rsidRDefault="005723C9" w:rsidP="005723C9">
      <w:pPr>
        <w:pStyle w:val="BodyTextL25"/>
        <w:tabs>
          <w:tab w:val="left" w:pos="6972"/>
        </w:tabs>
        <w:ind w:left="720"/>
      </w:pPr>
      <w:r>
        <w:t>Use clear and descriptive messages. Start with a concise summary, followed by a detailed explanation if necessary. Use imperative language (e.g., "Fix bug" or "Add feature").</w:t>
      </w:r>
    </w:p>
    <w:sectPr w:rsidR="00141E2F" w:rsidRPr="00BC094F" w:rsidSect="008521AC">
      <w:footerReference w:type="default" r:id="rId9"/>
      <w:headerReference w:type="first" r:id="rId10"/>
      <w:pgSz w:w="12240" w:h="18720" w:code="14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D11C9" w14:textId="77777777" w:rsidR="00A61F30" w:rsidRDefault="00A61F30" w:rsidP="00710659">
      <w:pPr>
        <w:spacing w:after="0" w:line="240" w:lineRule="auto"/>
      </w:pPr>
      <w:r>
        <w:separator/>
      </w:r>
    </w:p>
    <w:p w14:paraId="3D30074A" w14:textId="77777777" w:rsidR="00A61F30" w:rsidRDefault="00A61F30"/>
  </w:endnote>
  <w:endnote w:type="continuationSeparator" w:id="0">
    <w:p w14:paraId="3780EF38" w14:textId="77777777" w:rsidR="00A61F30" w:rsidRDefault="00A61F30" w:rsidP="00710659">
      <w:pPr>
        <w:spacing w:after="0" w:line="240" w:lineRule="auto"/>
      </w:pPr>
      <w:r>
        <w:continuationSeparator/>
      </w:r>
    </w:p>
    <w:p w14:paraId="6866063E" w14:textId="77777777" w:rsidR="00A61F30" w:rsidRDefault="00A61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E25E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E25E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19E93" w14:textId="77777777" w:rsidR="00A61F30" w:rsidRDefault="00A61F30" w:rsidP="00710659">
      <w:pPr>
        <w:spacing w:after="0" w:line="240" w:lineRule="auto"/>
      </w:pPr>
      <w:r>
        <w:separator/>
      </w:r>
    </w:p>
    <w:p w14:paraId="2A1D3C87" w14:textId="77777777" w:rsidR="00A61F30" w:rsidRDefault="00A61F30"/>
  </w:footnote>
  <w:footnote w:type="continuationSeparator" w:id="0">
    <w:p w14:paraId="48571C30" w14:textId="77777777" w:rsidR="00A61F30" w:rsidRDefault="00A61F30" w:rsidP="00710659">
      <w:pPr>
        <w:spacing w:after="0" w:line="240" w:lineRule="auto"/>
      </w:pPr>
      <w:r>
        <w:continuationSeparator/>
      </w:r>
    </w:p>
    <w:p w14:paraId="50E142D1" w14:textId="77777777" w:rsidR="00A61F30" w:rsidRDefault="00A61F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C7383"/>
    <w:multiLevelType w:val="multilevel"/>
    <w:tmpl w:val="6BB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53052"/>
    <w:multiLevelType w:val="multilevel"/>
    <w:tmpl w:val="E51C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9A75C3"/>
    <w:multiLevelType w:val="hybridMultilevel"/>
    <w:tmpl w:val="38848E8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E7F01"/>
    <w:multiLevelType w:val="hybridMultilevel"/>
    <w:tmpl w:val="4DCA8FF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A4F2D"/>
    <w:multiLevelType w:val="multilevel"/>
    <w:tmpl w:val="88B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29347955"/>
    <w:multiLevelType w:val="hybridMultilevel"/>
    <w:tmpl w:val="E7D2EAF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6952C1"/>
    <w:multiLevelType w:val="hybridMultilevel"/>
    <w:tmpl w:val="85A48B30"/>
    <w:lvl w:ilvl="0" w:tplc="ABD48E7A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20738"/>
    <w:multiLevelType w:val="multilevel"/>
    <w:tmpl w:val="2EBA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53161"/>
    <w:multiLevelType w:val="multilevel"/>
    <w:tmpl w:val="291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487CB5"/>
    <w:multiLevelType w:val="multilevel"/>
    <w:tmpl w:val="FEF0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56DE0"/>
    <w:multiLevelType w:val="hybridMultilevel"/>
    <w:tmpl w:val="D6004F1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32EFF"/>
    <w:multiLevelType w:val="multilevel"/>
    <w:tmpl w:val="771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64223B2"/>
    <w:multiLevelType w:val="hybridMultilevel"/>
    <w:tmpl w:val="233C3A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B7182"/>
    <w:multiLevelType w:val="multilevel"/>
    <w:tmpl w:val="AD2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42EA5"/>
    <w:multiLevelType w:val="multilevel"/>
    <w:tmpl w:val="68D4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EF7A37"/>
    <w:multiLevelType w:val="multilevel"/>
    <w:tmpl w:val="EF9E0F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1"/>
  </w:num>
  <w:num w:numId="2">
    <w:abstractNumId w:val="11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11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1"/>
  </w:num>
  <w:num w:numId="6">
    <w:abstractNumId w:val="1"/>
  </w:num>
  <w:num w:numId="7">
    <w:abstractNumId w:val="3"/>
  </w:num>
  <w:num w:numId="8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11"/>
  </w:num>
  <w:num w:numId="10">
    <w:abstractNumId w:val="32"/>
  </w:num>
  <w:num w:numId="11">
    <w:abstractNumId w:val="17"/>
  </w:num>
  <w:num w:numId="12">
    <w:abstractNumId w:val="18"/>
  </w:num>
  <w:num w:numId="13">
    <w:abstractNumId w:val="19"/>
  </w:num>
  <w:num w:numId="14">
    <w:abstractNumId w:val="25"/>
  </w:num>
  <w:num w:numId="15">
    <w:abstractNumId w:val="29"/>
  </w:num>
  <w:num w:numId="16">
    <w:abstractNumId w:val="8"/>
  </w:num>
  <w:num w:numId="17">
    <w:abstractNumId w:val="26"/>
  </w:num>
  <w:num w:numId="18">
    <w:abstractNumId w:val="9"/>
  </w:num>
  <w:num w:numId="19">
    <w:abstractNumId w:val="28"/>
  </w:num>
  <w:num w:numId="20">
    <w:abstractNumId w:val="30"/>
  </w:num>
  <w:num w:numId="21">
    <w:abstractNumId w:val="22"/>
  </w:num>
  <w:num w:numId="22">
    <w:abstractNumId w:val="31"/>
  </w:num>
  <w:num w:numId="23">
    <w:abstractNumId w:val="0"/>
  </w:num>
  <w:num w:numId="24">
    <w:abstractNumId w:val="23"/>
  </w:num>
  <w:num w:numId="25">
    <w:abstractNumId w:val="13"/>
  </w:num>
  <w:num w:numId="26">
    <w:abstractNumId w:val="24"/>
  </w:num>
  <w:num w:numId="27">
    <w:abstractNumId w:val="34"/>
  </w:num>
  <w:num w:numId="28">
    <w:abstractNumId w:val="10"/>
  </w:num>
  <w:num w:numId="29">
    <w:abstractNumId w:val="20"/>
  </w:num>
  <w:num w:numId="30">
    <w:abstractNumId w:val="7"/>
  </w:num>
  <w:num w:numId="31">
    <w:abstractNumId w:val="14"/>
  </w:num>
  <w:num w:numId="32">
    <w:abstractNumId w:val="36"/>
  </w:num>
  <w:num w:numId="33">
    <w:abstractNumId w:val="2"/>
  </w:num>
  <w:num w:numId="34">
    <w:abstractNumId w:val="27"/>
  </w:num>
  <w:num w:numId="35">
    <w:abstractNumId w:val="15"/>
  </w:num>
  <w:num w:numId="36">
    <w:abstractNumId w:val="35"/>
  </w:num>
  <w:num w:numId="37">
    <w:abstractNumId w:val="4"/>
  </w:num>
  <w:num w:numId="38">
    <w:abstractNumId w:val="16"/>
  </w:num>
  <w:num w:numId="39">
    <w:abstractNumId w:val="6"/>
  </w:num>
  <w:num w:numId="40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0A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5AED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1E2F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515"/>
    <w:rsid w:val="0037643B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226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97CF4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1F4C"/>
    <w:rsid w:val="005538C8"/>
    <w:rsid w:val="00554B4E"/>
    <w:rsid w:val="00556C02"/>
    <w:rsid w:val="00561BB2"/>
    <w:rsid w:val="00563249"/>
    <w:rsid w:val="00563A53"/>
    <w:rsid w:val="00570A65"/>
    <w:rsid w:val="005723C9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21AC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224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1F30"/>
    <w:rsid w:val="00A622C4"/>
    <w:rsid w:val="00A6283D"/>
    <w:rsid w:val="00A676FF"/>
    <w:rsid w:val="00A72F8E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3784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094F"/>
    <w:rsid w:val="00BC7423"/>
    <w:rsid w:val="00BC7CAC"/>
    <w:rsid w:val="00BD6D76"/>
    <w:rsid w:val="00BE25E3"/>
    <w:rsid w:val="00BE56B3"/>
    <w:rsid w:val="00BE676D"/>
    <w:rsid w:val="00BF04E8"/>
    <w:rsid w:val="00BF16BF"/>
    <w:rsid w:val="00BF4D1F"/>
    <w:rsid w:val="00BF5207"/>
    <w:rsid w:val="00BF6521"/>
    <w:rsid w:val="00BF76BE"/>
    <w:rsid w:val="00C02A73"/>
    <w:rsid w:val="00C063D2"/>
    <w:rsid w:val="00C07D65"/>
    <w:rsid w:val="00C07FD9"/>
    <w:rsid w:val="00C10955"/>
    <w:rsid w:val="00C11C4D"/>
    <w:rsid w:val="00C13441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329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58C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D79C1"/>
    <w:rsid w:val="00EE3909"/>
    <w:rsid w:val="00EE524D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3574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D23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D79574-8128-4870-8FFA-D129CD8A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614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cayambas_h</cp:lastModifiedBy>
  <cp:revision>39</cp:revision>
  <cp:lastPrinted>2019-07-22T17:12:00Z</cp:lastPrinted>
  <dcterms:created xsi:type="dcterms:W3CDTF">2021-08-22T11:22:00Z</dcterms:created>
  <dcterms:modified xsi:type="dcterms:W3CDTF">2024-11-20T01:13:00Z</dcterms:modified>
</cp:coreProperties>
</file>